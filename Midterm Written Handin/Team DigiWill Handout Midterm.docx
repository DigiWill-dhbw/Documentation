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FB41" w14:textId="77777777" w:rsidR="00645A75" w:rsidRDefault="007E1338">
      <w:pPr>
        <w:pStyle w:val="Title"/>
      </w:pPr>
      <w:r>
        <w:t>Team DigiWill</w:t>
      </w:r>
    </w:p>
    <w:p w14:paraId="3F519A18" w14:textId="3F84AE17" w:rsidR="00645A75" w:rsidRDefault="007E1338">
      <w:pPr>
        <w:pStyle w:val="Subtitle"/>
      </w:pPr>
      <w:r>
        <w:t>Tinf17B2</w:t>
      </w:r>
      <w:r w:rsidR="00AB0910">
        <w:t>,</w:t>
      </w:r>
      <w:r>
        <w:t xml:space="preserve"> 12.12.2018</w:t>
      </w:r>
    </w:p>
    <w:p w14:paraId="38916E60" w14:textId="77777777" w:rsidR="00645A75" w:rsidRDefault="00AB0910">
      <w:pPr>
        <w:pStyle w:val="Heading1"/>
      </w:pPr>
      <w:sdt>
        <w:sdtPr>
          <w:alias w:val="General information:"/>
          <w:tag w:val="General information:"/>
          <w:id w:val="1237982013"/>
          <w:placeholder>
            <w:docPart w:val="C215FDE9B19D4AC3985C78E66AEC8358"/>
          </w:placeholder>
          <w:temporary/>
          <w:showingPlcHdr/>
          <w15:appearance w15:val="hidden"/>
        </w:sdtPr>
        <w:sdtEndPr/>
        <w:sdtContent>
          <w:r w:rsidR="0059569D">
            <w:t>General Information</w:t>
          </w:r>
        </w:sdtContent>
      </w:sdt>
    </w:p>
    <w:p w14:paraId="3E4422AE" w14:textId="77777777" w:rsidR="00645A75" w:rsidRDefault="007E1338">
      <w:pPr>
        <w:pStyle w:val="Heading2"/>
      </w:pPr>
      <w:r>
        <w:t>Team members</w:t>
      </w:r>
    </w:p>
    <w:p w14:paraId="56F343D4" w14:textId="77777777" w:rsidR="007E1338" w:rsidRDefault="007E1338" w:rsidP="007E1338">
      <w:pPr>
        <w:pStyle w:val="ListParagraph"/>
        <w:numPr>
          <w:ilvl w:val="0"/>
          <w:numId w:val="15"/>
        </w:numPr>
      </w:pPr>
      <w:r>
        <w:t>Jannik Möll</w:t>
      </w:r>
    </w:p>
    <w:p w14:paraId="4D7DF4F4" w14:textId="77777777" w:rsidR="007E1338" w:rsidRDefault="007E1338" w:rsidP="007E1338">
      <w:pPr>
        <w:pStyle w:val="ListParagraph"/>
        <w:numPr>
          <w:ilvl w:val="0"/>
          <w:numId w:val="15"/>
        </w:numPr>
      </w:pPr>
      <w:r>
        <w:t>Morten Harter</w:t>
      </w:r>
    </w:p>
    <w:p w14:paraId="742B25C8" w14:textId="77777777" w:rsidR="007E1338" w:rsidRDefault="007E1338" w:rsidP="007E1338">
      <w:pPr>
        <w:pStyle w:val="ListParagraph"/>
        <w:numPr>
          <w:ilvl w:val="0"/>
          <w:numId w:val="15"/>
        </w:numPr>
      </w:pPr>
      <w:r>
        <w:t>Robin Kuck</w:t>
      </w:r>
    </w:p>
    <w:p w14:paraId="36554E23" w14:textId="77777777" w:rsidR="007E1338" w:rsidRPr="007E1338" w:rsidRDefault="007E1338" w:rsidP="007E1338">
      <w:pPr>
        <w:pStyle w:val="ListParagraph"/>
        <w:numPr>
          <w:ilvl w:val="0"/>
          <w:numId w:val="15"/>
        </w:numPr>
      </w:pPr>
      <w:r>
        <w:t>Christian Schweigel</w:t>
      </w:r>
    </w:p>
    <w:p w14:paraId="01A35E86" w14:textId="77777777" w:rsidR="00645A75" w:rsidRDefault="007E1338">
      <w:pPr>
        <w:pStyle w:val="Heading1"/>
      </w:pPr>
      <w:r>
        <w:t>Time sheet</w:t>
      </w:r>
    </w:p>
    <w:tbl>
      <w:tblPr>
        <w:tblStyle w:val="SyllabusTable-withBorders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4002"/>
        <w:gridCol w:w="1551"/>
      </w:tblGrid>
      <w:tr w:rsidR="00AB0910" w14:paraId="11FC5499" w14:textId="77777777" w:rsidTr="00AB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36DEAEE" w14:textId="77777777" w:rsidR="00AB0910" w:rsidRDefault="00AB0910" w:rsidP="007914D3"/>
        </w:tc>
        <w:tc>
          <w:tcPr>
            <w:tcW w:w="4002" w:type="dxa"/>
          </w:tcPr>
          <w:p w14:paraId="69B87866" w14:textId="429A67FD" w:rsidR="00AB0910" w:rsidRDefault="00AB0910" w:rsidP="00AB0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551" w:type="dxa"/>
          </w:tcPr>
          <w:p w14:paraId="5ADAABC4" w14:textId="627CD306" w:rsidR="00AB0910" w:rsidRDefault="00AB0910" w:rsidP="00DC11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92h 25m</w:t>
            </w:r>
          </w:p>
        </w:tc>
      </w:tr>
      <w:tr w:rsidR="00AB0910" w14:paraId="523E227D" w14:textId="77777777" w:rsidTr="00AB09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846359F" w14:textId="77777777" w:rsidR="00AB0910" w:rsidRDefault="00AB0910" w:rsidP="007914D3">
            <w:r>
              <w:t>Jannik Möll</w:t>
            </w:r>
          </w:p>
        </w:tc>
        <w:tc>
          <w:tcPr>
            <w:tcW w:w="4002" w:type="dxa"/>
          </w:tcPr>
          <w:p w14:paraId="0F238269" w14:textId="5DC28B18" w:rsidR="00AB0910" w:rsidRDefault="00AB0910" w:rsidP="00AB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Manager, Architect/Designer</w:t>
            </w:r>
          </w:p>
        </w:tc>
        <w:tc>
          <w:tcPr>
            <w:tcW w:w="1551" w:type="dxa"/>
          </w:tcPr>
          <w:p w14:paraId="5883C58A" w14:textId="38FAF8B1" w:rsidR="00AB0910" w:rsidRDefault="00AB0910" w:rsidP="00DC11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30h 32m</w:t>
            </w:r>
          </w:p>
        </w:tc>
      </w:tr>
      <w:tr w:rsidR="00AB0910" w14:paraId="58FD0A37" w14:textId="77777777" w:rsidTr="00AB091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BDE9B5" w14:textId="77777777" w:rsidR="00AB0910" w:rsidRDefault="00AB0910" w:rsidP="007914D3">
            <w:r>
              <w:t>Morten Harter</w:t>
            </w:r>
          </w:p>
        </w:tc>
        <w:tc>
          <w:tcPr>
            <w:tcW w:w="4002" w:type="dxa"/>
          </w:tcPr>
          <w:p w14:paraId="443321A4" w14:textId="0C234D6E" w:rsidR="00AB0910" w:rsidRDefault="00AB0910" w:rsidP="00AB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Tools Specialist, Test Designer</w:t>
            </w:r>
          </w:p>
        </w:tc>
        <w:tc>
          <w:tcPr>
            <w:tcW w:w="1551" w:type="dxa"/>
          </w:tcPr>
          <w:p w14:paraId="74BB857D" w14:textId="513DA015" w:rsidR="00AB0910" w:rsidRDefault="00AB0910" w:rsidP="00DC11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25h 35m</w:t>
            </w:r>
          </w:p>
        </w:tc>
      </w:tr>
      <w:tr w:rsidR="00AB0910" w14:paraId="0B1C8639" w14:textId="77777777" w:rsidTr="00AB091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E7DB8EB" w14:textId="77777777" w:rsidR="00AB0910" w:rsidRDefault="00AB0910" w:rsidP="007914D3">
            <w:r>
              <w:t>Robin Kuck</w:t>
            </w:r>
          </w:p>
        </w:tc>
        <w:tc>
          <w:tcPr>
            <w:tcW w:w="4002" w:type="dxa"/>
          </w:tcPr>
          <w:p w14:paraId="0AF86D30" w14:textId="77154122" w:rsidR="00AB0910" w:rsidRDefault="00AB0910" w:rsidP="00AB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Developer (Implementer), Configuration Manager</w:t>
            </w:r>
          </w:p>
        </w:tc>
        <w:tc>
          <w:tcPr>
            <w:tcW w:w="1551" w:type="dxa"/>
          </w:tcPr>
          <w:p w14:paraId="382C0083" w14:textId="0B4FAEFA" w:rsidR="00AB0910" w:rsidRDefault="00AB0910" w:rsidP="00DC11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20h 28m</w:t>
            </w:r>
          </w:p>
        </w:tc>
      </w:tr>
      <w:tr w:rsidR="00AB0910" w14:paraId="0CC0B1F3" w14:textId="77777777" w:rsidTr="00AB091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55EA02" w14:textId="77777777" w:rsidR="00AB0910" w:rsidRDefault="00AB0910" w:rsidP="007914D3">
            <w:r>
              <w:t>Christian Schweigel</w:t>
            </w:r>
          </w:p>
        </w:tc>
        <w:tc>
          <w:tcPr>
            <w:tcW w:w="4002" w:type="dxa"/>
          </w:tcPr>
          <w:p w14:paraId="476D1415" w14:textId="26DD80F9" w:rsidR="00AB0910" w:rsidRDefault="00AB0910" w:rsidP="00AB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Developer (Implementer), Tools Specialist</w:t>
            </w:r>
          </w:p>
        </w:tc>
        <w:tc>
          <w:tcPr>
            <w:tcW w:w="1551" w:type="dxa"/>
          </w:tcPr>
          <w:p w14:paraId="5AFF3C7F" w14:textId="3E2C6009" w:rsidR="00AB0910" w:rsidRDefault="00AB0910" w:rsidP="00DC11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15h 50m</w:t>
            </w:r>
          </w:p>
        </w:tc>
      </w:tr>
    </w:tbl>
    <w:p w14:paraId="1DA8A45F" w14:textId="27435A1F" w:rsidR="00645A75" w:rsidRDefault="00DC1105">
      <w:pPr>
        <w:pStyle w:val="Heading2"/>
      </w:pPr>
      <w:r>
        <w:t>Use Case Diagram</w:t>
      </w:r>
    </w:p>
    <w:p w14:paraId="69B68C3A" w14:textId="77777777" w:rsidR="00DC1105" w:rsidRDefault="00DC1105" w:rsidP="00DC1105"/>
    <w:p w14:paraId="1B2E845C" w14:textId="77777777" w:rsidR="00DC1105" w:rsidRPr="00DC1105" w:rsidRDefault="00DC1105" w:rsidP="00D13622">
      <w:pPr>
        <w:jc w:val="center"/>
      </w:pPr>
      <w:r>
        <w:rPr>
          <w:noProof/>
        </w:rPr>
        <w:drawing>
          <wp:inline distT="0" distB="0" distL="0" distR="0" wp14:editId="7B4AAD35">
            <wp:extent cx="5454386" cy="3695700"/>
            <wp:effectExtent l="0" t="0" r="0" b="0"/>
            <wp:docPr id="2" name="Picture 2" descr="https://raw.githubusercontent.com/DigiWill-dhbw/Documentation/master/SRS/UC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igiWill-dhbw/Documentation/master/SRS/UC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780" cy="37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105" w:rsidRPr="00DC1105" w:rsidSect="003E2D26"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D65D6" w14:textId="77777777" w:rsidR="00E7066B" w:rsidRDefault="00E7066B">
      <w:pPr>
        <w:spacing w:after="0"/>
      </w:pPr>
      <w:r>
        <w:separator/>
      </w:r>
    </w:p>
  </w:endnote>
  <w:endnote w:type="continuationSeparator" w:id="0">
    <w:p w14:paraId="5328B1EF" w14:textId="77777777" w:rsidR="00E7066B" w:rsidRDefault="00E706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8777D" w14:textId="77777777" w:rsidR="00E7066B" w:rsidRDefault="00E7066B">
      <w:pPr>
        <w:spacing w:after="0"/>
      </w:pPr>
      <w:r>
        <w:separator/>
      </w:r>
    </w:p>
  </w:footnote>
  <w:footnote w:type="continuationSeparator" w:id="0">
    <w:p w14:paraId="0E2CEDD9" w14:textId="77777777" w:rsidR="00E7066B" w:rsidRDefault="00E706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2E7E4F"/>
    <w:multiLevelType w:val="hybridMultilevel"/>
    <w:tmpl w:val="F3B2A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38"/>
    <w:rsid w:val="001A148C"/>
    <w:rsid w:val="001C1A07"/>
    <w:rsid w:val="001E1E51"/>
    <w:rsid w:val="00216B82"/>
    <w:rsid w:val="0024197D"/>
    <w:rsid w:val="00290CC6"/>
    <w:rsid w:val="002F30E3"/>
    <w:rsid w:val="003735B9"/>
    <w:rsid w:val="003858A9"/>
    <w:rsid w:val="003B0391"/>
    <w:rsid w:val="003E2D26"/>
    <w:rsid w:val="0047050B"/>
    <w:rsid w:val="004B3A36"/>
    <w:rsid w:val="00540212"/>
    <w:rsid w:val="00544E8A"/>
    <w:rsid w:val="0059569D"/>
    <w:rsid w:val="00645A75"/>
    <w:rsid w:val="006F7190"/>
    <w:rsid w:val="00763449"/>
    <w:rsid w:val="007824E9"/>
    <w:rsid w:val="007E0C3F"/>
    <w:rsid w:val="007E1338"/>
    <w:rsid w:val="00855DE9"/>
    <w:rsid w:val="00865AAC"/>
    <w:rsid w:val="00883B4C"/>
    <w:rsid w:val="00897784"/>
    <w:rsid w:val="008D416A"/>
    <w:rsid w:val="009550F6"/>
    <w:rsid w:val="009D1E5C"/>
    <w:rsid w:val="009D3D78"/>
    <w:rsid w:val="009E337C"/>
    <w:rsid w:val="00A03847"/>
    <w:rsid w:val="00A66C39"/>
    <w:rsid w:val="00A67D06"/>
    <w:rsid w:val="00AB0910"/>
    <w:rsid w:val="00B15429"/>
    <w:rsid w:val="00B4621A"/>
    <w:rsid w:val="00B55513"/>
    <w:rsid w:val="00B766DC"/>
    <w:rsid w:val="00B96BA5"/>
    <w:rsid w:val="00BA5A96"/>
    <w:rsid w:val="00C02990"/>
    <w:rsid w:val="00C70C09"/>
    <w:rsid w:val="00CA7742"/>
    <w:rsid w:val="00D13622"/>
    <w:rsid w:val="00DC1105"/>
    <w:rsid w:val="00E7066B"/>
    <w:rsid w:val="00F649AF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32CBC3"/>
  <w15:chartTrackingRefBased/>
  <w15:docId w15:val="{E61A5560-C90C-4226-8776-61718F4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70527\AppData\Roaming\Microsoft\Templates\Teacher's%20syllabus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15FDE9B19D4AC3985C78E66AEC8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3E978-DF1D-4009-AE78-046CD42E5EC9}"/>
      </w:docPartPr>
      <w:docPartBody>
        <w:p w:rsidR="00E06710" w:rsidRDefault="00960ECB">
          <w:pPr>
            <w:pStyle w:val="C215FDE9B19D4AC3985C78E66AEC8358"/>
          </w:pPr>
          <w:r>
            <w:t>General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4B"/>
    <w:rsid w:val="00960ECB"/>
    <w:rsid w:val="00D5164B"/>
    <w:rsid w:val="00E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6ABBF78CF4C33B3EBB55DDEF68962">
    <w:name w:val="A676ABBF78CF4C33B3EBB55DDEF68962"/>
  </w:style>
  <w:style w:type="paragraph" w:customStyle="1" w:styleId="B83883C861E24B24835407EC5C210230">
    <w:name w:val="B83883C861E24B24835407EC5C210230"/>
  </w:style>
  <w:style w:type="paragraph" w:customStyle="1" w:styleId="6E1FAC26F6244ECA84B56F78B78BC609">
    <w:name w:val="6E1FAC26F6244ECA84B56F78B78BC609"/>
  </w:style>
  <w:style w:type="paragraph" w:customStyle="1" w:styleId="5E65A928CB6442788C22F4F175BB9A28">
    <w:name w:val="5E65A928CB6442788C22F4F175BB9A28"/>
  </w:style>
  <w:style w:type="paragraph" w:customStyle="1" w:styleId="85DA618AA5574449AFF60D36A5486577">
    <w:name w:val="85DA618AA5574449AFF60D36A5486577"/>
  </w:style>
  <w:style w:type="paragraph" w:customStyle="1" w:styleId="17EE438305A5461F9801454188801D00">
    <w:name w:val="17EE438305A5461F9801454188801D00"/>
  </w:style>
  <w:style w:type="paragraph" w:customStyle="1" w:styleId="73BF81287AF542F78AF758E6590C9DD0">
    <w:name w:val="73BF81287AF542F78AF758E6590C9DD0"/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paragraph" w:customStyle="1" w:styleId="FA28E18FC3BB4198863683B1783CC7A5">
    <w:name w:val="FA28E18FC3BB4198863683B1783CC7A5"/>
  </w:style>
  <w:style w:type="paragraph" w:customStyle="1" w:styleId="DCD3C9B99112493995C17FFF3E34C811">
    <w:name w:val="DCD3C9B99112493995C17FFF3E34C811"/>
  </w:style>
  <w:style w:type="paragraph" w:customStyle="1" w:styleId="2791EBCA88964848969F36A1AA2B419D">
    <w:name w:val="2791EBCA88964848969F36A1AA2B419D"/>
  </w:style>
  <w:style w:type="paragraph" w:customStyle="1" w:styleId="641DDAFBFD714AE7A938B0EC2F84BDDE">
    <w:name w:val="641DDAFBFD714AE7A938B0EC2F84BDDE"/>
  </w:style>
  <w:style w:type="paragraph" w:customStyle="1" w:styleId="E531E339DB6741F19BCD8C08E0B36F7D">
    <w:name w:val="E531E339DB6741F19BCD8C08E0B36F7D"/>
  </w:style>
  <w:style w:type="paragraph" w:customStyle="1" w:styleId="C215FDE9B19D4AC3985C78E66AEC8358">
    <w:name w:val="C215FDE9B19D4AC3985C78E66AEC8358"/>
  </w:style>
  <w:style w:type="paragraph" w:customStyle="1" w:styleId="9E18E112D01349AFB32610061113F197">
    <w:name w:val="9E18E112D01349AFB32610061113F197"/>
  </w:style>
  <w:style w:type="paragraph" w:customStyle="1" w:styleId="1528D147ED1740F3AAB1AB38C862DF7A">
    <w:name w:val="1528D147ED1740F3AAB1AB38C862DF7A"/>
  </w:style>
  <w:style w:type="paragraph" w:customStyle="1" w:styleId="45AEC71941F34CD19391846E66505B75">
    <w:name w:val="45AEC71941F34CD19391846E66505B75"/>
  </w:style>
  <w:style w:type="paragraph" w:customStyle="1" w:styleId="57D22B8CAD3E4D929FC5EF0E906AEBC4">
    <w:name w:val="57D22B8CAD3E4D929FC5EF0E906AEBC4"/>
  </w:style>
  <w:style w:type="paragraph" w:customStyle="1" w:styleId="46EAF5B558D240E6828DD6C380B07772">
    <w:name w:val="46EAF5B558D240E6828DD6C380B07772"/>
  </w:style>
  <w:style w:type="paragraph" w:customStyle="1" w:styleId="271358A02B7742FFB5120539CA45B81C">
    <w:name w:val="271358A02B7742FFB5120539CA45B81C"/>
  </w:style>
  <w:style w:type="paragraph" w:customStyle="1" w:styleId="7459A75D33984644ACA5907E25918756">
    <w:name w:val="7459A75D33984644ACA5907E25918756"/>
  </w:style>
  <w:style w:type="paragraph" w:customStyle="1" w:styleId="1116B60BEA494A629755CB67A8D6AD74">
    <w:name w:val="1116B60BEA494A629755CB67A8D6AD74"/>
  </w:style>
  <w:style w:type="paragraph" w:customStyle="1" w:styleId="6740E21C038D446880D60D1A53863D39">
    <w:name w:val="6740E21C038D446880D60D1A53863D39"/>
  </w:style>
  <w:style w:type="paragraph" w:customStyle="1" w:styleId="B37EABCC7DFA4CC3BC09F6D49A8765F2">
    <w:name w:val="B37EABCC7DFA4CC3BC09F6D49A8765F2"/>
  </w:style>
  <w:style w:type="paragraph" w:customStyle="1" w:styleId="9D2E3CE41A5540698BC63A89DD1AFF92">
    <w:name w:val="9D2E3CE41A5540698BC63A89DD1AFF92"/>
  </w:style>
  <w:style w:type="paragraph" w:customStyle="1" w:styleId="3F37ED69D69F4AACA577AAF005CCA794">
    <w:name w:val="3F37ED69D69F4AACA577AAF005CCA794"/>
  </w:style>
  <w:style w:type="paragraph" w:customStyle="1" w:styleId="2060C165B4C743A682C40CA66B1F6CB7">
    <w:name w:val="2060C165B4C743A682C40CA66B1F6CB7"/>
  </w:style>
  <w:style w:type="paragraph" w:customStyle="1" w:styleId="E342D066C2DD4A00A641D11D32FC539C">
    <w:name w:val="E342D066C2DD4A00A641D11D32FC539C"/>
  </w:style>
  <w:style w:type="paragraph" w:customStyle="1" w:styleId="DA7C779BA7C542148D8E6FCBD65BC29D">
    <w:name w:val="DA7C779BA7C542148D8E6FCBD65BC29D"/>
  </w:style>
  <w:style w:type="paragraph" w:customStyle="1" w:styleId="D5EC0F1F6D6B45659136E587C87AB471">
    <w:name w:val="D5EC0F1F6D6B45659136E587C87AB471"/>
  </w:style>
  <w:style w:type="paragraph" w:customStyle="1" w:styleId="3DC29D385E5F4282BE6F0D4033974C01">
    <w:name w:val="3DC29D385E5F4282BE6F0D4033974C01"/>
  </w:style>
  <w:style w:type="paragraph" w:customStyle="1" w:styleId="14757FBA61824945A8995B0C3D9FD7FA">
    <w:name w:val="14757FBA61824945A8995B0C3D9FD7FA"/>
  </w:style>
  <w:style w:type="paragraph" w:customStyle="1" w:styleId="8C8B2D6F0F9542869027AA77B47B0A9A">
    <w:name w:val="8C8B2D6F0F9542869027AA77B47B0A9A"/>
  </w:style>
  <w:style w:type="paragraph" w:customStyle="1" w:styleId="D986D91C5E8D428DB3DB2933938DD4A1">
    <w:name w:val="D986D91C5E8D428DB3DB2933938DD4A1"/>
  </w:style>
  <w:style w:type="paragraph" w:customStyle="1" w:styleId="F2C2928EEF5E497FBBD1A3E0512E6345">
    <w:name w:val="F2C2928EEF5E497FBBD1A3E0512E6345"/>
  </w:style>
  <w:style w:type="paragraph" w:customStyle="1" w:styleId="A6C4627C9B144D78B17D8FC247DEB8D3">
    <w:name w:val="A6C4627C9B144D78B17D8FC247DEB8D3"/>
  </w:style>
  <w:style w:type="paragraph" w:customStyle="1" w:styleId="8AAF57ABCA8F4500A0FF1874E4574E59">
    <w:name w:val="8AAF57ABCA8F4500A0FF1874E4574E59"/>
  </w:style>
  <w:style w:type="paragraph" w:customStyle="1" w:styleId="5340ED58BFB54C03AC972799B434F510">
    <w:name w:val="5340ED58BFB54C03AC972799B434F510"/>
  </w:style>
  <w:style w:type="paragraph" w:customStyle="1" w:styleId="083366F1372E4CA183B20F57066AD2FB">
    <w:name w:val="083366F1372E4CA183B20F57066AD2FB"/>
  </w:style>
  <w:style w:type="paragraph" w:customStyle="1" w:styleId="A3F460AC77C74915B557E4D015DAA55D">
    <w:name w:val="A3F460AC77C74915B557E4D015DAA55D"/>
  </w:style>
  <w:style w:type="paragraph" w:customStyle="1" w:styleId="932997B024A84AFDAB9EBA0A31D80DA5">
    <w:name w:val="932997B024A84AFDAB9EBA0A31D80DA5"/>
  </w:style>
  <w:style w:type="paragraph" w:customStyle="1" w:styleId="9EFB8943C64F40DFB45227F5BE5EB101">
    <w:name w:val="9EFB8943C64F40DFB45227F5BE5EB101"/>
  </w:style>
  <w:style w:type="paragraph" w:customStyle="1" w:styleId="B2FCB0024F024519A18CE1638EC172F5">
    <w:name w:val="B2FCB0024F024519A18CE1638EC172F5"/>
  </w:style>
  <w:style w:type="paragraph" w:customStyle="1" w:styleId="6B61259B60F44D7A82F92FC80EB9008C">
    <w:name w:val="6B61259B60F44D7A82F92FC80EB9008C"/>
  </w:style>
  <w:style w:type="paragraph" w:customStyle="1" w:styleId="26011118143949ECA7B5346FF52C57CE">
    <w:name w:val="26011118143949ECA7B5346FF52C57CE"/>
  </w:style>
  <w:style w:type="paragraph" w:customStyle="1" w:styleId="20B07B12086B443DAD6D762319350935">
    <w:name w:val="20B07B12086B443DAD6D762319350935"/>
  </w:style>
  <w:style w:type="paragraph" w:customStyle="1" w:styleId="E1F720FDF4E647279D22CAFED87B3D36">
    <w:name w:val="E1F720FDF4E647279D22CAFED87B3D36"/>
  </w:style>
  <w:style w:type="paragraph" w:customStyle="1" w:styleId="8E2F782ED2B24AC5980908B05BAAE3F4">
    <w:name w:val="8E2F782ED2B24AC5980908B05BAAE3F4"/>
  </w:style>
  <w:style w:type="paragraph" w:customStyle="1" w:styleId="59674D71717C4146B5CD511A318BF23D">
    <w:name w:val="59674D71717C4146B5CD511A318BF23D"/>
  </w:style>
  <w:style w:type="paragraph" w:customStyle="1" w:styleId="6D493453C3E34E809DCCDE9C08AF344C">
    <w:name w:val="6D493453C3E34E809DCCDE9C08AF344C"/>
  </w:style>
  <w:style w:type="paragraph" w:customStyle="1" w:styleId="128E79092B4D4C5C9414FEE683CBE193">
    <w:name w:val="128E79092B4D4C5C9414FEE683CBE193"/>
  </w:style>
  <w:style w:type="paragraph" w:customStyle="1" w:styleId="5C6CBCE84AE84206B58CA5AD6E912630">
    <w:name w:val="5C6CBCE84AE84206B58CA5AD6E912630"/>
  </w:style>
  <w:style w:type="paragraph" w:customStyle="1" w:styleId="C3E5AADC300A43C4B7D609807AAB9C21">
    <w:name w:val="C3E5AADC300A43C4B7D609807AAB9C21"/>
  </w:style>
  <w:style w:type="paragraph" w:customStyle="1" w:styleId="5C026D0FE85A486384D2B998FCAAC404">
    <w:name w:val="5C026D0FE85A486384D2B998FCAAC404"/>
  </w:style>
  <w:style w:type="paragraph" w:customStyle="1" w:styleId="2E082DB57C094C2FA16D886CC8FDD00A">
    <w:name w:val="2E082DB57C094C2FA16D886CC8FDD00A"/>
  </w:style>
  <w:style w:type="paragraph" w:customStyle="1" w:styleId="66C2B0B8A7C6417684A4E295A4EA80C0">
    <w:name w:val="66C2B0B8A7C6417684A4E295A4EA80C0"/>
  </w:style>
  <w:style w:type="paragraph" w:customStyle="1" w:styleId="F2EC6D873EF54CC793E1134904FFC1DA">
    <w:name w:val="F2EC6D873EF54CC793E1134904FFC1DA"/>
  </w:style>
  <w:style w:type="paragraph" w:customStyle="1" w:styleId="309AB82DAD7E42E399FF9906D0FE3C10">
    <w:name w:val="309AB82DAD7E42E399FF9906D0FE3C10"/>
  </w:style>
  <w:style w:type="paragraph" w:customStyle="1" w:styleId="9BC3FF2847CE47A4A278CFF8737D79F2">
    <w:name w:val="9BC3FF2847CE47A4A278CFF8737D79F2"/>
  </w:style>
  <w:style w:type="paragraph" w:customStyle="1" w:styleId="D7D77A1C4DD34B08A5CC9A59C84FE2F2">
    <w:name w:val="D7D77A1C4DD34B08A5CC9A59C84FE2F2"/>
  </w:style>
  <w:style w:type="paragraph" w:customStyle="1" w:styleId="A4E675F93BAF414A9E4B5BD86700A507">
    <w:name w:val="A4E675F93BAF414A9E4B5BD86700A507"/>
  </w:style>
  <w:style w:type="paragraph" w:customStyle="1" w:styleId="5C0A5827CBC341F388DEF6C63CE1CD37">
    <w:name w:val="5C0A5827CBC341F388DEF6C63CE1CD37"/>
    <w:rsid w:val="00D5164B"/>
  </w:style>
  <w:style w:type="paragraph" w:customStyle="1" w:styleId="7CFD37A0A4824C9F8140AE952BD40258">
    <w:name w:val="7CFD37A0A4824C9F8140AE952BD40258"/>
    <w:rsid w:val="00D5164B"/>
  </w:style>
  <w:style w:type="paragraph" w:customStyle="1" w:styleId="34970EAF23CF41EDAD4478A9D1D7C2A2">
    <w:name w:val="34970EAF23CF41EDAD4478A9D1D7C2A2"/>
    <w:rsid w:val="00D5164B"/>
  </w:style>
  <w:style w:type="paragraph" w:customStyle="1" w:styleId="BA7BFC409461411ABBF8E591257F8638">
    <w:name w:val="BA7BFC409461411ABBF8E591257F8638"/>
    <w:rsid w:val="00D5164B"/>
  </w:style>
  <w:style w:type="paragraph" w:customStyle="1" w:styleId="58FED2410C8C4E97A58A3C7E519007D2">
    <w:name w:val="58FED2410C8C4E97A58A3C7E519007D2"/>
    <w:rsid w:val="00D5164B"/>
  </w:style>
  <w:style w:type="paragraph" w:customStyle="1" w:styleId="5A0409C9D78843759743ED81D703E114">
    <w:name w:val="5A0409C9D78843759743ED81D703E114"/>
    <w:rsid w:val="00D5164B"/>
  </w:style>
  <w:style w:type="paragraph" w:customStyle="1" w:styleId="CCB954F4D5AF4BA692254F87C7629A28">
    <w:name w:val="CCB954F4D5AF4BA692254F87C7629A28"/>
    <w:rsid w:val="00D5164B"/>
  </w:style>
  <w:style w:type="paragraph" w:customStyle="1" w:styleId="A519A54A6F7044D59BC046B5AC6D5D6C">
    <w:name w:val="A519A54A6F7044D59BC046B5AC6D5D6C"/>
    <w:rsid w:val="00D5164B"/>
  </w:style>
  <w:style w:type="paragraph" w:customStyle="1" w:styleId="4987F7DBC32B4F93BC55C24A6206C18B">
    <w:name w:val="4987F7DBC32B4F93BC55C24A6206C18B"/>
    <w:rsid w:val="00D5164B"/>
  </w:style>
  <w:style w:type="paragraph" w:customStyle="1" w:styleId="A247ACEA3381475498CC3D9C0EA75223">
    <w:name w:val="A247ACEA3381475498CC3D9C0EA75223"/>
    <w:rsid w:val="00D5164B"/>
  </w:style>
  <w:style w:type="paragraph" w:customStyle="1" w:styleId="0D0E1200AE3B4E5B937E2088920052F6">
    <w:name w:val="0D0E1200AE3B4E5B937E2088920052F6"/>
    <w:rsid w:val="00D5164B"/>
  </w:style>
  <w:style w:type="paragraph" w:customStyle="1" w:styleId="01B0F9DCC89445B8819205EE67B9A6A7">
    <w:name w:val="01B0F9DCC89445B8819205EE67B9A6A7"/>
    <w:rsid w:val="00D5164B"/>
  </w:style>
  <w:style w:type="paragraph" w:customStyle="1" w:styleId="D7D7F0F762674300A0D372FEA18F4386">
    <w:name w:val="D7D7F0F762674300A0D372FEA18F4386"/>
    <w:rsid w:val="00D5164B"/>
  </w:style>
  <w:style w:type="paragraph" w:customStyle="1" w:styleId="7B4A348B86DE4AE198DA7FD61E5A4758">
    <w:name w:val="7B4A348B86DE4AE198DA7FD61E5A4758"/>
    <w:rsid w:val="00D5164B"/>
  </w:style>
  <w:style w:type="paragraph" w:customStyle="1" w:styleId="872D78E35AD24B2CBE64106903197193">
    <w:name w:val="872D78E35AD24B2CBE64106903197193"/>
    <w:rsid w:val="00D5164B"/>
  </w:style>
  <w:style w:type="paragraph" w:customStyle="1" w:styleId="CF1C6091C7494CDA8225E9B83AFFF1DA">
    <w:name w:val="CF1C6091C7494CDA8225E9B83AFFF1DA"/>
    <w:rsid w:val="00D5164B"/>
  </w:style>
  <w:style w:type="paragraph" w:customStyle="1" w:styleId="9D4DBF825302441AADFECB8E03B43C8C">
    <w:name w:val="9D4DBF825302441AADFECB8E03B43C8C"/>
    <w:rsid w:val="00D5164B"/>
  </w:style>
  <w:style w:type="paragraph" w:customStyle="1" w:styleId="27DFD639623D4A539B47111BA52A18B3">
    <w:name w:val="27DFD639623D4A539B47111BA52A18B3"/>
    <w:rsid w:val="00D5164B"/>
  </w:style>
  <w:style w:type="paragraph" w:customStyle="1" w:styleId="0077ECD46ADB427497BCF321FA7FB48A">
    <w:name w:val="0077ECD46ADB427497BCF321FA7FB48A"/>
    <w:rsid w:val="00D5164B"/>
  </w:style>
  <w:style w:type="paragraph" w:customStyle="1" w:styleId="D298B5EDD1B94F5C966E3FE64B7FBDA3">
    <w:name w:val="D298B5EDD1B94F5C966E3FE64B7FBDA3"/>
    <w:rsid w:val="00D5164B"/>
  </w:style>
  <w:style w:type="paragraph" w:customStyle="1" w:styleId="7B88546B371943329E16EB298200FB87">
    <w:name w:val="7B88546B371943329E16EB298200FB87"/>
    <w:rsid w:val="00D5164B"/>
  </w:style>
  <w:style w:type="paragraph" w:customStyle="1" w:styleId="B4C8D08893A4437190E01B007E111EA4">
    <w:name w:val="B4C8D08893A4437190E01B007E111EA4"/>
    <w:rsid w:val="00D5164B"/>
  </w:style>
  <w:style w:type="paragraph" w:customStyle="1" w:styleId="83CE188DDF1947D7ACEBF809E6828BA7">
    <w:name w:val="83CE188DDF1947D7ACEBF809E6828BA7"/>
    <w:rsid w:val="00D5164B"/>
  </w:style>
  <w:style w:type="paragraph" w:customStyle="1" w:styleId="D4CB1D0074344650B4FCFEAEE26B5748">
    <w:name w:val="D4CB1D0074344650B4FCFEAEE26B5748"/>
    <w:rsid w:val="00D5164B"/>
  </w:style>
  <w:style w:type="paragraph" w:customStyle="1" w:styleId="68F32D6F73B84CC1917825C203C380E6">
    <w:name w:val="68F32D6F73B84CC1917825C203C380E6"/>
    <w:rsid w:val="00D5164B"/>
  </w:style>
  <w:style w:type="paragraph" w:customStyle="1" w:styleId="2F33E62071F24FD9BD596509B5557D98">
    <w:name w:val="2F33E62071F24FD9BD596509B5557D98"/>
    <w:rsid w:val="00D5164B"/>
  </w:style>
  <w:style w:type="paragraph" w:customStyle="1" w:styleId="0BDFA7A0EE294441907E83A34C253D33">
    <w:name w:val="0BDFA7A0EE294441907E83A34C253D33"/>
    <w:rsid w:val="00D5164B"/>
  </w:style>
  <w:style w:type="paragraph" w:customStyle="1" w:styleId="727AE24106EA409981A00BE61A30E2CF">
    <w:name w:val="727AE24106EA409981A00BE61A30E2CF"/>
    <w:rsid w:val="00D5164B"/>
  </w:style>
  <w:style w:type="paragraph" w:customStyle="1" w:styleId="B12706252D154AA4A352EA18D7358A9D">
    <w:name w:val="B12706252D154AA4A352EA18D7358A9D"/>
    <w:rsid w:val="00D5164B"/>
  </w:style>
  <w:style w:type="paragraph" w:customStyle="1" w:styleId="BE8246EE851F4983836B24BB9201DEC4">
    <w:name w:val="BE8246EE851F4983836B24BB9201DEC4"/>
    <w:rsid w:val="00D5164B"/>
  </w:style>
  <w:style w:type="paragraph" w:customStyle="1" w:styleId="63DABDA37C674E118A6A60D8743784AF">
    <w:name w:val="63DABDA37C674E118A6A60D8743784AF"/>
    <w:rsid w:val="00D5164B"/>
  </w:style>
  <w:style w:type="paragraph" w:customStyle="1" w:styleId="DD89CBC77B7C46DE87F63C34F23FE47C">
    <w:name w:val="DD89CBC77B7C46DE87F63C34F23FE47C"/>
    <w:rsid w:val="00D5164B"/>
  </w:style>
  <w:style w:type="paragraph" w:customStyle="1" w:styleId="D5DAF4211C8D46389DF6CC9D5F85F800">
    <w:name w:val="D5DAF4211C8D46389DF6CC9D5F85F800"/>
    <w:rsid w:val="00D5164B"/>
  </w:style>
  <w:style w:type="paragraph" w:customStyle="1" w:styleId="C3CE0545954041829C1CFC4377176580">
    <w:name w:val="C3CE0545954041829C1CFC4377176580"/>
    <w:rsid w:val="00D5164B"/>
  </w:style>
  <w:style w:type="paragraph" w:customStyle="1" w:styleId="753245365058498E96FF783A3AA996EB">
    <w:name w:val="753245365058498E96FF783A3AA996EB"/>
    <w:rsid w:val="00D5164B"/>
  </w:style>
  <w:style w:type="paragraph" w:customStyle="1" w:styleId="A9919C11BBC24DB0A70EA83E3549746D">
    <w:name w:val="A9919C11BBC24DB0A70EA83E3549746D"/>
    <w:rsid w:val="00D5164B"/>
  </w:style>
  <w:style w:type="paragraph" w:customStyle="1" w:styleId="A1D9BF3A2CF54C789C058553B840DA74">
    <w:name w:val="A1D9BF3A2CF54C789C058553B840DA74"/>
    <w:rsid w:val="00D5164B"/>
  </w:style>
  <w:style w:type="paragraph" w:customStyle="1" w:styleId="DD555B279F5144268D8B7CAE3DBCBCC6">
    <w:name w:val="DD555B279F5144268D8B7CAE3DBCBCC6"/>
    <w:rsid w:val="00D5164B"/>
  </w:style>
  <w:style w:type="paragraph" w:customStyle="1" w:styleId="0E4D13DF5E1B4F63BC513971C9D650AC">
    <w:name w:val="0E4D13DF5E1B4F63BC513971C9D650AC"/>
    <w:rsid w:val="00D5164B"/>
  </w:style>
  <w:style w:type="paragraph" w:customStyle="1" w:styleId="5F9E075C3F174AB3B0EFF81A000EA6AA">
    <w:name w:val="5F9E075C3F174AB3B0EFF81A000EA6AA"/>
    <w:rsid w:val="00D51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377A8972DD946AB76EE809CB8580A" ma:contentTypeVersion="2" ma:contentTypeDescription="Create a new document." ma:contentTypeScope="" ma:versionID="245f0cb81c3719f521cb76830179c128">
  <xsd:schema xmlns:xsd="http://www.w3.org/2001/XMLSchema" xmlns:xs="http://www.w3.org/2001/XMLSchema" xmlns:p="http://schemas.microsoft.com/office/2006/metadata/properties" xmlns:ns2="ef68d9b8-00c3-4bd7-acb4-38bf59882c68" targetNamespace="http://schemas.microsoft.com/office/2006/metadata/properties" ma:root="true" ma:fieldsID="f3a9399936e8bbbfb2a95f449d90dff4" ns2:_="">
    <xsd:import namespace="ef68d9b8-00c3-4bd7-acb4-38bf59882c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8d9b8-00c3-4bd7-acb4-38bf59882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18658D-42BC-4202-8D26-4108B60EA3DA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ef68d9b8-00c3-4bd7-acb4-38bf59882c68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81B7ED9-8855-47A4-BE03-2EDEC22E2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50D717-BC12-4015-BE1B-F16A4069C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8d9b8-00c3-4bd7-acb4-38bf59882c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Schweigel, Christian David</dc:creator>
  <cp:lastModifiedBy>Schweigel, Christian David</cp:lastModifiedBy>
  <cp:revision>6</cp:revision>
  <dcterms:created xsi:type="dcterms:W3CDTF">2018-12-11T10:13:00Z</dcterms:created>
  <dcterms:modified xsi:type="dcterms:W3CDTF">2018-12-11T19:03:00Z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0x010100B66377A8972DD946AB76EE809CB8580A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